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13F" w:rsidRPr="0026713F" w:rsidRDefault="00223966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</w:rPr>
      </w:pPr>
      <w:r w:rsidRPr="00223966">
        <w:rPr>
          <w:rFonts w:ascii="Calibri" w:hAnsi="Calibri"/>
          <w:noProof/>
          <w:sz w:val="22"/>
          <w:szCs w:val="22"/>
        </w:rPr>
        <w:pict>
          <v:group id="Group 2" o:spid="_x0000_s1026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<v:path arrowok="t" o:connecttype="custom" o:connectlocs="3,0;3,0;3,1293;3,1293;3,0" o:connectangles="0,0,0,0,0"/>
              </v:shape>
            </v:group>
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223966">
        <w:rPr>
          <w:rFonts w:ascii="Calibri" w:hAnsi="Calibri"/>
          <w:noProof/>
          <w:sz w:val="22"/>
          <w:szCs w:val="22"/>
        </w:rPr>
        <w:pict>
          <v:polyline id="Freeform 15" o:spid="_x0000_s1039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95" w:rsidRDefault="007E31BD" w:rsidP="008E3A10">
      <w:pPr>
        <w:pStyle w:val="MDULO"/>
      </w:pPr>
      <w:r>
        <w:t xml:space="preserve">MÓDULO DE </w:t>
      </w:r>
      <w:r w:rsidR="00703237">
        <w:t>Proyecto</w:t>
      </w:r>
    </w:p>
    <w:p w:rsidR="00D27929" w:rsidRDefault="00AD4E89" w:rsidP="008E3A10">
      <w:pPr>
        <w:pStyle w:val="MDULO"/>
        <w:rPr>
          <w:szCs w:val="20"/>
        </w:rPr>
      </w:pPr>
      <w:r>
        <w:t xml:space="preserve">ciclo: </w:t>
      </w:r>
      <w:r w:rsidR="00D912B9">
        <w:t>da</w:t>
      </w:r>
      <w:r w:rsidR="009C75E3">
        <w:t>W</w:t>
      </w:r>
    </w:p>
    <w:p w:rsidR="0026713F" w:rsidRPr="00D17F0E" w:rsidRDefault="0026713F" w:rsidP="008E3A10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</w:rPr>
      </w:pPr>
    </w:p>
    <w:p w:rsidR="00D27929" w:rsidRPr="00D27929" w:rsidRDefault="000C3AFA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Mi Amigo Invisible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8E3A10">
      <w:pPr>
        <w:pStyle w:val="NombreUnidadPortada"/>
      </w:pPr>
    </w:p>
    <w:p w:rsidR="00D27929" w:rsidRPr="00D27929" w:rsidRDefault="009E126E" w:rsidP="008E3A10">
      <w:pPr>
        <w:pStyle w:val="NombreUnidadPortada"/>
      </w:pPr>
      <w:r>
        <w:t>Propuesta de P</w:t>
      </w:r>
      <w:r w:rsidR="00D27929" w:rsidRPr="00D27929">
        <w:t>royecto</w:t>
      </w:r>
    </w:p>
    <w:p w:rsidR="00961341" w:rsidRPr="00FE1D8E" w:rsidRDefault="000C3AFA" w:rsidP="00FE1D8E">
      <w:pPr>
        <w:pStyle w:val="NombreUnidadPortada"/>
        <w:rPr>
          <w:sz w:val="78"/>
          <w:szCs w:val="78"/>
        </w:rPr>
      </w:pPr>
      <w:proofErr w:type="spellStart"/>
      <w:r w:rsidRPr="00FE1D8E">
        <w:rPr>
          <w:sz w:val="78"/>
          <w:szCs w:val="78"/>
        </w:rPr>
        <w:t>J.Ignacio</w:t>
      </w:r>
      <w:proofErr w:type="spellEnd"/>
      <w:r w:rsidRPr="00FE1D8E">
        <w:rPr>
          <w:sz w:val="78"/>
          <w:szCs w:val="78"/>
        </w:rPr>
        <w:t xml:space="preserve"> Hidalgo Pérez</w:t>
      </w:r>
    </w:p>
    <w:p w:rsidR="00D17F0E" w:rsidRDefault="00D17F0E" w:rsidP="008E3A10">
      <w:pPr>
        <w:pStyle w:val="Unidad"/>
      </w:pPr>
    </w:p>
    <w:p w:rsidR="00D17F0E" w:rsidRDefault="00D17F0E" w:rsidP="008E3A10">
      <w:pPr>
        <w:pStyle w:val="Unidad"/>
      </w:pPr>
    </w:p>
    <w:p w:rsidR="00D17F0E" w:rsidRDefault="00D17F0E" w:rsidP="008E3A10">
      <w:pPr>
        <w:pStyle w:val="Unidad"/>
      </w:pPr>
    </w:p>
    <w:p w:rsidR="00D17F0E" w:rsidRDefault="00D17F0E" w:rsidP="008E3A10">
      <w:pPr>
        <w:pStyle w:val="Unidad"/>
      </w:pPr>
    </w:p>
    <w:p w:rsidR="00D17F0E" w:rsidRDefault="00D17F0E" w:rsidP="008E3A10">
      <w:pPr>
        <w:pStyle w:val="NombreUnidad"/>
      </w:pPr>
    </w:p>
    <w:p w:rsidR="0026713F" w:rsidRDefault="0026713F" w:rsidP="008E3A10">
      <w:pPr>
        <w:pStyle w:val="NombreUnidad"/>
      </w:pPr>
    </w:p>
    <w:p w:rsidR="0026713F" w:rsidRDefault="0026713F" w:rsidP="00FB2689">
      <w:pPr>
        <w:pStyle w:val="UnidadPortada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D27929" w:rsidRDefault="00D2792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rPr>
          <w:rFonts w:ascii="Arial" w:hAnsi="Arial" w:cs="Arial"/>
          <w:color w:val="000000"/>
          <w:sz w:val="18"/>
          <w:szCs w:val="18"/>
        </w:rPr>
      </w:pPr>
      <w:r w:rsidRPr="00661835">
        <w:rPr>
          <w:rFonts w:ascii="Arial" w:hAnsi="Arial" w:cs="Arial"/>
          <w:i/>
          <w:iCs/>
          <w:color w:val="231F20"/>
          <w:sz w:val="18"/>
          <w:szCs w:val="18"/>
          <w:lang w:val="es-ES"/>
        </w:rPr>
        <w:t>Los documentos, elementos gráficos,</w:t>
      </w:r>
      <w:r w:rsidR="00FB49F9" w:rsidRPr="00661835">
        <w:rPr>
          <w:rFonts w:ascii="Arial" w:hAnsi="Arial" w:cs="Arial"/>
          <w:i/>
          <w:iCs/>
          <w:color w:val="231F20"/>
          <w:sz w:val="18"/>
          <w:szCs w:val="18"/>
          <w:lang w:val="es-ES"/>
        </w:rPr>
        <w:t xml:space="preserve"> vídeos, transparencias y otros </w:t>
      </w:r>
      <w:r w:rsidRPr="00661835">
        <w:rPr>
          <w:rFonts w:ascii="Arial" w:hAnsi="Arial" w:cs="Arial"/>
          <w:i/>
          <w:iCs/>
          <w:color w:val="231F20"/>
          <w:sz w:val="18"/>
          <w:szCs w:val="18"/>
          <w:lang w:val="es-ES"/>
        </w:rPr>
        <w:t>recursos didácticos incluidos en este contenido pueden contener i</w:t>
      </w:r>
      <w:r w:rsidRPr="00661835">
        <w:rPr>
          <w:rFonts w:ascii="Arial" w:hAnsi="Arial" w:cs="Arial"/>
          <w:i/>
          <w:iCs/>
          <w:color w:val="231F20"/>
          <w:spacing w:val="1"/>
          <w:sz w:val="18"/>
          <w:szCs w:val="18"/>
          <w:lang w:val="es-ES"/>
        </w:rPr>
        <w:t>m</w:t>
      </w:r>
      <w:r w:rsidRPr="00661835">
        <w:rPr>
          <w:rFonts w:ascii="Arial" w:hAnsi="Arial" w:cs="Arial"/>
          <w:i/>
          <w:iCs/>
          <w:color w:val="231F20"/>
          <w:sz w:val="18"/>
          <w:szCs w:val="18"/>
          <w:lang w:val="es-ES"/>
        </w:rPr>
        <w:t xml:space="preserve">precisiones técnicas o errores tipográficos. </w:t>
      </w:r>
      <w:proofErr w:type="spellStart"/>
      <w:r>
        <w:rPr>
          <w:rFonts w:ascii="Arial" w:hAnsi="Arial" w:cs="Arial"/>
          <w:i/>
          <w:iCs/>
          <w:color w:val="231F20"/>
          <w:sz w:val="18"/>
          <w:szCs w:val="18"/>
        </w:rPr>
        <w:t>Periódicamente</w:t>
      </w:r>
      <w:proofErr w:type="spellEnd"/>
      <w:r>
        <w:rPr>
          <w:rFonts w:ascii="Arial" w:hAnsi="Arial" w:cs="Arial"/>
          <w:i/>
          <w:iCs/>
          <w:color w:val="231F20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i/>
          <w:iCs/>
          <w:color w:val="231F20"/>
          <w:sz w:val="18"/>
          <w:szCs w:val="18"/>
        </w:rPr>
        <w:t>realizan</w:t>
      </w:r>
      <w:proofErr w:type="spellEnd"/>
      <w:r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color w:val="231F20"/>
          <w:sz w:val="18"/>
          <w:szCs w:val="18"/>
        </w:rPr>
        <w:t>cambios</w:t>
      </w:r>
      <w:proofErr w:type="spellEnd"/>
      <w:r>
        <w:rPr>
          <w:rFonts w:ascii="Arial" w:hAnsi="Arial" w:cs="Arial"/>
          <w:i/>
          <w:iCs/>
          <w:color w:val="231F20"/>
          <w:sz w:val="18"/>
          <w:szCs w:val="18"/>
        </w:rPr>
        <w:t xml:space="preserve">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rPr>
          <w:rFonts w:ascii="Arial" w:hAnsi="Arial" w:cs="Arial"/>
          <w:color w:val="00000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</w:rPr>
      </w:pPr>
    </w:p>
    <w:p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EA04A7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sdt>
      <w:sdtPr>
        <w:id w:val="514160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61835" w:rsidRDefault="00661835" w:rsidP="00661835">
          <w:pPr>
            <w:pStyle w:val="TtulodeTDC"/>
            <w:rPr>
              <w:b/>
              <w:color w:val="365F91" w:themeColor="accent1" w:themeShade="BF"/>
              <w:sz w:val="52"/>
              <w:szCs w:val="52"/>
              <w:lang w:val="es-ES"/>
            </w:rPr>
          </w:pPr>
          <w:r w:rsidRPr="00661835">
            <w:rPr>
              <w:b/>
              <w:color w:val="365F91" w:themeColor="accent1" w:themeShade="BF"/>
              <w:sz w:val="52"/>
              <w:szCs w:val="52"/>
              <w:lang w:val="es-ES"/>
            </w:rPr>
            <w:t>Contenido</w:t>
          </w:r>
        </w:p>
        <w:p w:rsidR="00661835" w:rsidRPr="00661835" w:rsidRDefault="00661835" w:rsidP="00661835">
          <w:pPr>
            <w:rPr>
              <w:lang w:val="es-ES"/>
            </w:rPr>
          </w:pPr>
        </w:p>
        <w:p w:rsidR="00661835" w:rsidRPr="00661835" w:rsidRDefault="00661835">
          <w:pPr>
            <w:pStyle w:val="TDC1"/>
            <w:rPr>
              <w:b w:val="0"/>
              <w:color w:val="auto"/>
              <w:sz w:val="44"/>
              <w:szCs w:val="44"/>
              <w:lang w:val="es-ES" w:eastAsia="es-ES" w:bidi="ar-SA"/>
            </w:rPr>
          </w:pPr>
          <w:r w:rsidRPr="00661835">
            <w:rPr>
              <w:sz w:val="36"/>
              <w:szCs w:val="36"/>
              <w:lang w:val="es-ES"/>
            </w:rPr>
            <w:fldChar w:fldCharType="begin"/>
          </w:r>
          <w:r w:rsidRPr="00661835">
            <w:rPr>
              <w:sz w:val="36"/>
              <w:szCs w:val="36"/>
              <w:lang w:val="es-ES"/>
            </w:rPr>
            <w:instrText xml:space="preserve"> TOC \o "1-3" \h \z \u </w:instrText>
          </w:r>
          <w:r w:rsidRPr="00661835">
            <w:rPr>
              <w:sz w:val="36"/>
              <w:szCs w:val="36"/>
              <w:lang w:val="es-ES"/>
            </w:rPr>
            <w:fldChar w:fldCharType="separate"/>
          </w:r>
          <w:hyperlink w:anchor="_Toc516908957" w:history="1">
            <w:r w:rsidRPr="00661835">
              <w:rPr>
                <w:rStyle w:val="Hipervnculo"/>
                <w:sz w:val="44"/>
                <w:szCs w:val="44"/>
              </w:rPr>
              <w:t>Mi Amigo Invisible (DAW)</w:t>
            </w:r>
          </w:hyperlink>
          <w:r w:rsidRPr="00661835">
            <w:rPr>
              <w:b w:val="0"/>
              <w:color w:val="auto"/>
              <w:sz w:val="44"/>
              <w:szCs w:val="44"/>
              <w:lang w:val="es-ES" w:eastAsia="es-ES" w:bidi="ar-SA"/>
            </w:rPr>
            <w:t xml:space="preserve"> </w:t>
          </w:r>
        </w:p>
        <w:p w:rsidR="00661835" w:rsidRPr="00661835" w:rsidRDefault="00661835">
          <w:pPr>
            <w:pStyle w:val="TDC2"/>
            <w:tabs>
              <w:tab w:val="left" w:pos="660"/>
              <w:tab w:val="right" w:leader="dot" w:pos="9330"/>
            </w:tabs>
            <w:rPr>
              <w:noProof/>
              <w:color w:val="365F91" w:themeColor="accent1" w:themeShade="BF"/>
              <w:sz w:val="44"/>
              <w:szCs w:val="44"/>
              <w:lang w:val="es-ES" w:eastAsia="es-ES" w:bidi="ar-SA"/>
            </w:rPr>
          </w:pPr>
          <w:hyperlink w:anchor="_Toc516908958" w:history="1"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1.</w:t>
            </w:r>
            <w:r w:rsidRPr="00661835">
              <w:rPr>
                <w:noProof/>
                <w:color w:val="365F91" w:themeColor="accent1" w:themeShade="BF"/>
                <w:sz w:val="44"/>
                <w:szCs w:val="44"/>
                <w:lang w:val="es-ES" w:eastAsia="es-ES" w:bidi="ar-SA"/>
              </w:rPr>
              <w:tab/>
            </w:r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Descripción del Proyecto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ab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begin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instrText xml:space="preserve"> PAGEREF _Toc516908958 \h </w:instrTex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separate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>2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end"/>
            </w:r>
          </w:hyperlink>
        </w:p>
        <w:p w:rsidR="00661835" w:rsidRPr="00661835" w:rsidRDefault="00661835">
          <w:pPr>
            <w:pStyle w:val="TDC2"/>
            <w:tabs>
              <w:tab w:val="left" w:pos="660"/>
              <w:tab w:val="right" w:leader="dot" w:pos="9330"/>
            </w:tabs>
            <w:rPr>
              <w:noProof/>
              <w:color w:val="365F91" w:themeColor="accent1" w:themeShade="BF"/>
              <w:sz w:val="44"/>
              <w:szCs w:val="44"/>
              <w:lang w:val="es-ES" w:eastAsia="es-ES" w:bidi="ar-SA"/>
            </w:rPr>
          </w:pPr>
          <w:hyperlink w:anchor="_Toc516908959" w:history="1"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2.</w:t>
            </w:r>
            <w:r w:rsidRPr="00661835">
              <w:rPr>
                <w:noProof/>
                <w:color w:val="365F91" w:themeColor="accent1" w:themeShade="BF"/>
                <w:sz w:val="44"/>
                <w:szCs w:val="44"/>
                <w:lang w:val="es-ES" w:eastAsia="es-ES" w:bidi="ar-SA"/>
              </w:rPr>
              <w:tab/>
            </w:r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Justificación y finalidad del tema propuesto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ab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begin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instrText xml:space="preserve"> PAGEREF _Toc516908959 \h </w:instrTex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separate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>2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end"/>
            </w:r>
          </w:hyperlink>
        </w:p>
        <w:p w:rsidR="00661835" w:rsidRPr="00661835" w:rsidRDefault="00661835">
          <w:pPr>
            <w:pStyle w:val="TDC2"/>
            <w:tabs>
              <w:tab w:val="left" w:pos="660"/>
              <w:tab w:val="right" w:leader="dot" w:pos="9330"/>
            </w:tabs>
            <w:rPr>
              <w:noProof/>
              <w:color w:val="365F91" w:themeColor="accent1" w:themeShade="BF"/>
              <w:sz w:val="44"/>
              <w:szCs w:val="44"/>
              <w:lang w:val="es-ES" w:eastAsia="es-ES" w:bidi="ar-SA"/>
            </w:rPr>
          </w:pPr>
          <w:hyperlink w:anchor="_Toc516908960" w:history="1"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3.</w:t>
            </w:r>
            <w:r w:rsidRPr="00661835">
              <w:rPr>
                <w:noProof/>
                <w:color w:val="365F91" w:themeColor="accent1" w:themeShade="BF"/>
                <w:sz w:val="44"/>
                <w:szCs w:val="44"/>
                <w:lang w:val="es-ES" w:eastAsia="es-ES" w:bidi="ar-SA"/>
              </w:rPr>
              <w:tab/>
            </w:r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Objetivos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ab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begin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instrText xml:space="preserve"> PAGEREF _Toc516908960 \h </w:instrTex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separate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>3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end"/>
            </w:r>
          </w:hyperlink>
        </w:p>
        <w:p w:rsidR="00661835" w:rsidRPr="00661835" w:rsidRDefault="00661835">
          <w:pPr>
            <w:pStyle w:val="TDC2"/>
            <w:tabs>
              <w:tab w:val="left" w:pos="660"/>
              <w:tab w:val="right" w:leader="dot" w:pos="9330"/>
            </w:tabs>
            <w:rPr>
              <w:noProof/>
              <w:color w:val="365F91" w:themeColor="accent1" w:themeShade="BF"/>
              <w:sz w:val="44"/>
              <w:szCs w:val="44"/>
              <w:lang w:val="es-ES" w:eastAsia="es-ES" w:bidi="ar-SA"/>
            </w:rPr>
          </w:pPr>
          <w:hyperlink w:anchor="_Toc516908961" w:history="1"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4.</w:t>
            </w:r>
            <w:r w:rsidRPr="00661835">
              <w:rPr>
                <w:noProof/>
                <w:color w:val="365F91" w:themeColor="accent1" w:themeShade="BF"/>
                <w:sz w:val="44"/>
                <w:szCs w:val="44"/>
                <w:lang w:val="es-ES" w:eastAsia="es-ES" w:bidi="ar-SA"/>
              </w:rPr>
              <w:tab/>
            </w:r>
            <w:r w:rsidRPr="00661835">
              <w:rPr>
                <w:rStyle w:val="Hipervnculo"/>
                <w:noProof/>
                <w:color w:val="365F91" w:themeColor="accent1" w:themeShade="BF"/>
                <w:sz w:val="44"/>
                <w:szCs w:val="44"/>
              </w:rPr>
              <w:t>Recursos a utilizar: hardware y software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ab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begin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instrText xml:space="preserve"> PAGEREF _Toc516908961 \h </w:instrTex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separate"/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t>3</w:t>
            </w:r>
            <w:r w:rsidRPr="00661835">
              <w:rPr>
                <w:noProof/>
                <w:webHidden/>
                <w:color w:val="365F91" w:themeColor="accent1" w:themeShade="BF"/>
                <w:sz w:val="44"/>
                <w:szCs w:val="44"/>
              </w:rPr>
              <w:fldChar w:fldCharType="end"/>
            </w:r>
          </w:hyperlink>
        </w:p>
        <w:p w:rsidR="00661835" w:rsidRDefault="00661835" w:rsidP="00661835">
          <w:pPr>
            <w:pStyle w:val="Ttulo1"/>
            <w:rPr>
              <w:lang w:val="es-ES"/>
            </w:rPr>
          </w:pPr>
          <w:r w:rsidRPr="00661835">
            <w:rPr>
              <w:sz w:val="36"/>
              <w:szCs w:val="36"/>
              <w:lang w:val="es-ES"/>
            </w:rPr>
            <w:fldChar w:fldCharType="end"/>
          </w:r>
        </w:p>
      </w:sdtContent>
    </w:sdt>
    <w:p w:rsidR="008E3A10" w:rsidRPr="00661835" w:rsidRDefault="008E3A10" w:rsidP="00661835">
      <w:pPr>
        <w:pStyle w:val="TtulodeTDC"/>
        <w:rPr>
          <w:lang w:val="es-ES"/>
        </w:rPr>
      </w:pPr>
    </w:p>
    <w:p w:rsidR="006B2B07" w:rsidRDefault="006B2B07" w:rsidP="006B2B07">
      <w:pPr>
        <w:rPr>
          <w:sz w:val="52"/>
          <w:szCs w:val="52"/>
          <w:lang w:val="es-ES"/>
        </w:rPr>
      </w:pPr>
      <w:r w:rsidRPr="008E3A10">
        <w:rPr>
          <w:sz w:val="52"/>
          <w:szCs w:val="52"/>
          <w:lang w:val="es-ES"/>
        </w:rPr>
        <w:br w:type="page"/>
      </w:r>
    </w:p>
    <w:p w:rsidR="008117E4" w:rsidRPr="000D7C39" w:rsidRDefault="000C3AFA" w:rsidP="00661835">
      <w:pPr>
        <w:pStyle w:val="FOC1"/>
        <w:outlineLvl w:val="0"/>
      </w:pPr>
      <w:bookmarkStart w:id="0" w:name="_Toc516908957"/>
      <w:r w:rsidRPr="000D7C39">
        <w:lastRenderedPageBreak/>
        <w:t xml:space="preserve">Mi </w:t>
      </w:r>
      <w:r w:rsidRPr="008E3A10">
        <w:t>Amigo</w:t>
      </w:r>
      <w:r w:rsidRPr="000D7C39">
        <w:t xml:space="preserve"> </w:t>
      </w:r>
      <w:r w:rsidRPr="008E3A10">
        <w:t>Invisible</w:t>
      </w:r>
      <w:r w:rsidR="00D658A9" w:rsidRPr="000D7C39">
        <w:t xml:space="preserve"> (DA</w:t>
      </w:r>
      <w:r w:rsidR="009C75E3" w:rsidRPr="000D7C39">
        <w:t>W</w:t>
      </w:r>
      <w:r w:rsidR="00D658A9" w:rsidRPr="000D7C39">
        <w:t>)</w:t>
      </w:r>
      <w:bookmarkEnd w:id="0"/>
    </w:p>
    <w:p w:rsidR="008117E4" w:rsidRDefault="008117E4" w:rsidP="008E3A10">
      <w:pPr>
        <w:pStyle w:val="Nivel1"/>
      </w:pP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961341" w:rsidRPr="00D658A9" w:rsidRDefault="00D658A9" w:rsidP="00661835">
      <w:pPr>
        <w:pStyle w:val="FOC2"/>
        <w:outlineLvl w:val="1"/>
      </w:pPr>
      <w:bookmarkStart w:id="1" w:name="_Toc353127501"/>
      <w:bookmarkStart w:id="2" w:name="_Toc516908958"/>
      <w:proofErr w:type="spellStart"/>
      <w:r w:rsidRPr="00D658A9">
        <w:t>Descripción</w:t>
      </w:r>
      <w:proofErr w:type="spellEnd"/>
      <w:r w:rsidR="00D27929" w:rsidRPr="00D658A9">
        <w:t xml:space="preserve"> del </w:t>
      </w:r>
      <w:proofErr w:type="spellStart"/>
      <w:r w:rsidR="00D27929" w:rsidRPr="008E3A10">
        <w:t>Proyecto</w:t>
      </w:r>
      <w:bookmarkEnd w:id="1"/>
      <w:bookmarkEnd w:id="2"/>
      <w:proofErr w:type="spellEnd"/>
    </w:p>
    <w:p w:rsidR="00765ADF" w:rsidRDefault="00765ADF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</w:rPr>
      </w:pPr>
    </w:p>
    <w:p w:rsidR="000C3AFA" w:rsidRDefault="000C3AFA" w:rsidP="00974332">
      <w:pPr>
        <w:pStyle w:val="Texto"/>
      </w:pPr>
      <w:r>
        <w:t xml:space="preserve">Es una aplicación que realizara el famoso sorteo del amigo invisible. </w:t>
      </w:r>
    </w:p>
    <w:p w:rsidR="000C3AFA" w:rsidRDefault="000C3AFA" w:rsidP="00974332">
      <w:pPr>
        <w:pStyle w:val="Texto"/>
      </w:pPr>
      <w:r>
        <w:t xml:space="preserve">Este sorteo trata: </w:t>
      </w:r>
    </w:p>
    <w:p w:rsidR="000C3AFA" w:rsidRDefault="000C3AFA" w:rsidP="00974332">
      <w:pPr>
        <w:pStyle w:val="Texto"/>
      </w:pPr>
      <w:r>
        <w:t>Existiendo un grupo de personas, se realiza un sorteo entre ellas, y a cada miembro del grupo le debe de tocar el nombre de otra persona del mismo grupo.</w:t>
      </w:r>
    </w:p>
    <w:p w:rsidR="000C3AFA" w:rsidRDefault="000C3AFA" w:rsidP="00974332">
      <w:pPr>
        <w:pStyle w:val="Texto"/>
      </w:pPr>
      <w:r>
        <w:t>Cada miembro debe de realizar un regalo a la persona que le ha tocado.</w:t>
      </w:r>
    </w:p>
    <w:p w:rsidR="000C3AFA" w:rsidRDefault="000C3AFA" w:rsidP="00974332">
      <w:pPr>
        <w:pStyle w:val="Texto"/>
      </w:pPr>
    </w:p>
    <w:p w:rsidR="000C3AFA" w:rsidRDefault="000C3AFA" w:rsidP="000C3AFA">
      <w:pPr>
        <w:pStyle w:val="Texto"/>
      </w:pPr>
      <w:r>
        <w:t>Este sorteo es muy conocido, pero mi propuesta es aumentar las opciones para este famoso sorteo del Amigo Invisible.</w:t>
      </w:r>
    </w:p>
    <w:p w:rsidR="00FB48D5" w:rsidRDefault="00FB48D5" w:rsidP="000C3AFA">
      <w:pPr>
        <w:pStyle w:val="Texto"/>
      </w:pPr>
    </w:p>
    <w:p w:rsidR="00FB48D5" w:rsidRDefault="00FB48D5" w:rsidP="00B25E97">
      <w:pPr>
        <w:pStyle w:val="Texto"/>
        <w:numPr>
          <w:ilvl w:val="0"/>
          <w:numId w:val="4"/>
        </w:numPr>
      </w:pPr>
      <w:r>
        <w:t>Se podrá establecer un presupuesto de gasto para el regalo.</w:t>
      </w:r>
    </w:p>
    <w:p w:rsidR="00FB48D5" w:rsidRDefault="00FB48D5" w:rsidP="00B25E97">
      <w:pPr>
        <w:pStyle w:val="Texto"/>
        <w:numPr>
          <w:ilvl w:val="0"/>
          <w:numId w:val="4"/>
        </w:numPr>
      </w:pPr>
      <w:r>
        <w:t>Se podrá añadir lista de deseos, dando ayuda al amigo invisible.</w:t>
      </w:r>
    </w:p>
    <w:p w:rsidR="00FB48D5" w:rsidRDefault="00FB48D5" w:rsidP="00B25E97">
      <w:pPr>
        <w:pStyle w:val="Texto"/>
        <w:numPr>
          <w:ilvl w:val="0"/>
          <w:numId w:val="4"/>
        </w:numPr>
      </w:pPr>
      <w:r>
        <w:t>Se podrá elegir deseo de entre los existentes</w:t>
      </w:r>
    </w:p>
    <w:p w:rsidR="00FB48D5" w:rsidRDefault="00FB48D5" w:rsidP="00B25E97">
      <w:pPr>
        <w:pStyle w:val="Texto"/>
        <w:numPr>
          <w:ilvl w:val="0"/>
          <w:numId w:val="4"/>
        </w:numPr>
      </w:pPr>
      <w:r>
        <w:t>Cada deseo tendrá su descripción, marca, donde comprarlo, características…</w:t>
      </w:r>
    </w:p>
    <w:p w:rsidR="00FB48D5" w:rsidRDefault="00FB48D5" w:rsidP="00B25E97">
      <w:pPr>
        <w:pStyle w:val="Texto"/>
        <w:numPr>
          <w:ilvl w:val="0"/>
          <w:numId w:val="4"/>
        </w:numPr>
      </w:pPr>
      <w:r>
        <w:t>Cada participante podrá acceder a su perfil, consultando sus datos, del sorteo/s en el/los que participa.</w:t>
      </w:r>
    </w:p>
    <w:p w:rsidR="00E33605" w:rsidRDefault="00E33605" w:rsidP="00974332">
      <w:pPr>
        <w:pStyle w:val="Texto"/>
      </w:pPr>
    </w:p>
    <w:p w:rsidR="00D27929" w:rsidRPr="00CC09F1" w:rsidRDefault="00B8323F" w:rsidP="00661835">
      <w:pPr>
        <w:pStyle w:val="FOC2"/>
        <w:outlineLvl w:val="1"/>
      </w:pPr>
      <w:bookmarkStart w:id="3" w:name="_Toc353127502"/>
      <w:r>
        <w:t xml:space="preserve"> </w:t>
      </w:r>
      <w:bookmarkStart w:id="4" w:name="_Toc516908959"/>
      <w:r w:rsidR="00D27929" w:rsidRPr="00D658A9">
        <w:t>Justificación y finalidad del tema propuesto</w:t>
      </w:r>
      <w:bookmarkEnd w:id="3"/>
      <w:bookmarkEnd w:id="4"/>
    </w:p>
    <w:p w:rsidR="00D27929" w:rsidRDefault="00D27929" w:rsidP="00D27929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</w:rPr>
      </w:pPr>
    </w:p>
    <w:p w:rsidR="00CD2F51" w:rsidRDefault="00D0144D" w:rsidP="00D27929">
      <w:pPr>
        <w:pStyle w:val="Texto"/>
      </w:pPr>
      <w:r>
        <w:t>En fechas señaladas las</w:t>
      </w:r>
      <w:r w:rsidR="00CD2F51">
        <w:t xml:space="preserve"> “cuadrillas” (grupos de amigos), o grupos de empresa, </w:t>
      </w:r>
      <w:proofErr w:type="spellStart"/>
      <w:r>
        <w:t>etc</w:t>
      </w:r>
      <w:proofErr w:type="spellEnd"/>
      <w:r>
        <w:t>, se juntan para celebrar esa fecha</w:t>
      </w:r>
      <w:r w:rsidR="00CD2F51">
        <w:t xml:space="preserve">, y se realizan sorteos de entre el grupo para </w:t>
      </w:r>
      <w:r>
        <w:t>realizar un pequeño regalo simbó</w:t>
      </w:r>
      <w:r w:rsidR="00CD2F51">
        <w:t>lico, de recuerdo.</w:t>
      </w:r>
    </w:p>
    <w:p w:rsidR="00CD2F51" w:rsidRDefault="00CD2F51" w:rsidP="00D27929">
      <w:pPr>
        <w:pStyle w:val="Texto"/>
      </w:pPr>
      <w:r>
        <w:t>Yo este sorteo lo realizo TODOS los años entre los miembros de mi familia, en las fechas de navidad.</w:t>
      </w:r>
    </w:p>
    <w:p w:rsidR="00CD2F51" w:rsidRDefault="00D0144D" w:rsidP="00CD2F51">
      <w:pPr>
        <w:pStyle w:val="Texto"/>
      </w:pPr>
      <w:r>
        <w:t>Nos juntamos y vamos cog</w:t>
      </w:r>
      <w:r w:rsidR="00CD2F51">
        <w:t>iendo nuestros regalos entre el montón de ellos que se encuentran bajo el árbol de navidad.</w:t>
      </w:r>
    </w:p>
    <w:p w:rsidR="00D0144D" w:rsidRPr="007E6A01" w:rsidRDefault="00D0144D" w:rsidP="007E6A01">
      <w:pPr>
        <w:pStyle w:val="Texto"/>
        <w:jc w:val="center"/>
        <w:rPr>
          <w:b/>
          <w:sz w:val="24"/>
          <w:szCs w:val="24"/>
        </w:rPr>
      </w:pPr>
      <w:r w:rsidRPr="007E6A01">
        <w:rPr>
          <w:b/>
          <w:sz w:val="24"/>
          <w:szCs w:val="24"/>
        </w:rPr>
        <w:t>PERO</w:t>
      </w:r>
    </w:p>
    <w:p w:rsidR="00CD2F51" w:rsidRDefault="00D0144D" w:rsidP="00CD2F51">
      <w:pPr>
        <w:pStyle w:val="Texto"/>
      </w:pPr>
      <w:r>
        <w:t>T</w:t>
      </w:r>
      <w:r w:rsidR="00CD2F51">
        <w:t>odos los años nos volvemos locos, para juntarnos y realizar el sorteo.</w:t>
      </w:r>
    </w:p>
    <w:p w:rsidR="00D0144D" w:rsidRDefault="00D0144D" w:rsidP="00CD2F51">
      <w:pPr>
        <w:pStyle w:val="Texto"/>
      </w:pPr>
    </w:p>
    <w:p w:rsidR="007E6A01" w:rsidRDefault="00CD2F51" w:rsidP="007E6A01">
      <w:pPr>
        <w:pStyle w:val="Texto"/>
      </w:pPr>
      <w:r>
        <w:t>Lo qu</w:t>
      </w:r>
      <w:r w:rsidR="007E6A01">
        <w:t xml:space="preserve">e yo propongo es una APLICACIÓN WEB </w:t>
      </w:r>
      <w:r>
        <w:t xml:space="preserve">en la cual </w:t>
      </w:r>
      <w:r w:rsidR="00D0144D">
        <w:t xml:space="preserve">cada miembro del grupo, pueda </w:t>
      </w:r>
      <w:r>
        <w:t>dar</w:t>
      </w:r>
      <w:r w:rsidR="00D0144D">
        <w:t xml:space="preserve">se de alta, </w:t>
      </w:r>
      <w:r>
        <w:t>realizar el sorteo</w:t>
      </w:r>
      <w:r w:rsidR="00D0144D">
        <w:t xml:space="preserve">, y recibir </w:t>
      </w:r>
      <w:r w:rsidR="007E6A01">
        <w:t>ví</w:t>
      </w:r>
      <w:r w:rsidR="00D0144D">
        <w:t>a</w:t>
      </w:r>
      <w:r w:rsidR="004E20E0">
        <w:t xml:space="preserve"> </w:t>
      </w:r>
      <w:r w:rsidR="00D0144D">
        <w:t>E-mail, el resultado, que constará</w:t>
      </w:r>
      <w:r w:rsidR="007E6A01">
        <w:t xml:space="preserve"> de:</w:t>
      </w:r>
    </w:p>
    <w:p w:rsidR="007E6A01" w:rsidRDefault="00D0144D" w:rsidP="007E6A01">
      <w:pPr>
        <w:pStyle w:val="Texto"/>
        <w:numPr>
          <w:ilvl w:val="0"/>
          <w:numId w:val="7"/>
        </w:numPr>
      </w:pPr>
      <w:r>
        <w:t>la fecha</w:t>
      </w:r>
      <w:r w:rsidR="007E6A01">
        <w:t xml:space="preserve"> del evento</w:t>
      </w:r>
    </w:p>
    <w:p w:rsidR="007E6A01" w:rsidRDefault="007E6A01" w:rsidP="007E6A01">
      <w:pPr>
        <w:pStyle w:val="Texto"/>
        <w:numPr>
          <w:ilvl w:val="0"/>
          <w:numId w:val="7"/>
        </w:numPr>
      </w:pPr>
      <w:r>
        <w:t>el presupuesto para el regalo</w:t>
      </w:r>
    </w:p>
    <w:p w:rsidR="007E6A01" w:rsidRDefault="00D0144D" w:rsidP="007E6A01">
      <w:pPr>
        <w:pStyle w:val="Texto"/>
        <w:numPr>
          <w:ilvl w:val="0"/>
          <w:numId w:val="7"/>
        </w:numPr>
      </w:pPr>
      <w:r>
        <w:t>el nombre a la persona que le tenemos que realizar el regalo</w:t>
      </w:r>
    </w:p>
    <w:p w:rsidR="007E6A01" w:rsidRDefault="00D0144D" w:rsidP="007E6A01">
      <w:pPr>
        <w:pStyle w:val="Texto"/>
        <w:numPr>
          <w:ilvl w:val="0"/>
          <w:numId w:val="7"/>
        </w:numPr>
      </w:pPr>
      <w:r>
        <w:t xml:space="preserve"> los deseos de la persona a realizar el regalo</w:t>
      </w:r>
    </w:p>
    <w:p w:rsidR="007E6A01" w:rsidRDefault="007E6A01" w:rsidP="007E6A01">
      <w:pPr>
        <w:pStyle w:val="Texto"/>
        <w:numPr>
          <w:ilvl w:val="0"/>
          <w:numId w:val="7"/>
        </w:numPr>
      </w:pPr>
      <w:r>
        <w:t>la información de los deseos</w:t>
      </w:r>
    </w:p>
    <w:p w:rsidR="008E3A10" w:rsidRPr="00661835" w:rsidRDefault="00661835" w:rsidP="00D27929">
      <w:pPr>
        <w:pStyle w:val="Texto"/>
        <w:rPr>
          <w:lang w:val="es-ES"/>
        </w:rPr>
      </w:pPr>
      <w:proofErr w:type="spellStart"/>
      <w:r w:rsidRPr="00661835">
        <w:rPr>
          <w:lang w:val="es-ES"/>
        </w:rPr>
        <w:t>Etc</w:t>
      </w:r>
      <w:proofErr w:type="spellEnd"/>
      <w:r>
        <w:rPr>
          <w:lang w:val="es-ES"/>
        </w:rPr>
        <w:t xml:space="preserve">… </w:t>
      </w:r>
      <w:r w:rsidR="007E6A01" w:rsidRPr="00661835">
        <w:rPr>
          <w:lang w:val="es-ES"/>
        </w:rPr>
        <w:t xml:space="preserve"> Toda esta información, también estará disponible en la página web, en el área personal, de cada usuario.</w:t>
      </w:r>
    </w:p>
    <w:p w:rsidR="008E3A10" w:rsidRPr="00661835" w:rsidRDefault="008E3A10">
      <w:pPr>
        <w:rPr>
          <w:rFonts w:ascii="Arial" w:hAnsi="Arial" w:cs="Arial"/>
          <w:color w:val="231F20"/>
          <w:lang w:val="es-ES"/>
        </w:rPr>
      </w:pPr>
      <w:r w:rsidRPr="00661835">
        <w:rPr>
          <w:lang w:val="es-ES"/>
        </w:rPr>
        <w:br w:type="page"/>
      </w:r>
    </w:p>
    <w:p w:rsidR="00E5372E" w:rsidRPr="00661835" w:rsidRDefault="00D27929" w:rsidP="00661835">
      <w:pPr>
        <w:pStyle w:val="FOC2"/>
        <w:outlineLvl w:val="1"/>
        <w:rPr>
          <w:lang w:val="es-ES"/>
        </w:rPr>
      </w:pPr>
      <w:bookmarkStart w:id="5" w:name="_Toc353127503"/>
      <w:bookmarkStart w:id="6" w:name="_Toc516908960"/>
      <w:r w:rsidRPr="00661835">
        <w:rPr>
          <w:lang w:val="es-ES"/>
        </w:rPr>
        <w:lastRenderedPageBreak/>
        <w:t>Objetivos</w:t>
      </w:r>
      <w:bookmarkEnd w:id="5"/>
      <w:bookmarkEnd w:id="6"/>
    </w:p>
    <w:p w:rsidR="00E5372E" w:rsidRPr="00661835" w:rsidRDefault="00E5372E" w:rsidP="00E5372E">
      <w:pPr>
        <w:pStyle w:val="Texto"/>
        <w:ind w:left="426"/>
        <w:rPr>
          <w:lang w:val="es-ES"/>
        </w:rPr>
      </w:pPr>
    </w:p>
    <w:p w:rsidR="00E5372E" w:rsidRPr="00661835" w:rsidRDefault="00E5372E" w:rsidP="00E5372E">
      <w:pPr>
        <w:pStyle w:val="Texto"/>
        <w:numPr>
          <w:ilvl w:val="0"/>
          <w:numId w:val="10"/>
        </w:numPr>
        <w:ind w:left="1985" w:hanging="425"/>
        <w:rPr>
          <w:lang w:val="es-ES"/>
        </w:rPr>
      </w:pPr>
      <w:r w:rsidRPr="00661835">
        <w:rPr>
          <w:lang w:val="es-ES"/>
        </w:rPr>
        <w:t>Desarrollar aplicaciones Web interactivas integrando mecanismos de manejo de eventos.</w:t>
      </w:r>
    </w:p>
    <w:p w:rsidR="00D27929" w:rsidRDefault="00E5372E" w:rsidP="00E5372E">
      <w:pPr>
        <w:pStyle w:val="Texto"/>
        <w:numPr>
          <w:ilvl w:val="0"/>
          <w:numId w:val="10"/>
        </w:numPr>
        <w:ind w:left="1985" w:hanging="425"/>
      </w:pPr>
      <w:r w:rsidRPr="00661835">
        <w:rPr>
          <w:lang w:val="es-ES"/>
        </w:rPr>
        <w:t xml:space="preserve">Escribir sentencias simples, </w:t>
      </w:r>
      <w:proofErr w:type="spellStart"/>
      <w:r>
        <w:t>aplicando</w:t>
      </w:r>
      <w:proofErr w:type="spellEnd"/>
      <w:r>
        <w:t xml:space="preserve"> la </w:t>
      </w:r>
      <w:proofErr w:type="spellStart"/>
      <w:r>
        <w:t>sintaxis</w:t>
      </w:r>
      <w:proofErr w:type="spellEnd"/>
      <w:r>
        <w:t xml:space="preserve"> del lenguaje y verificando su ejecución sobre navegadores Web.</w:t>
      </w:r>
    </w:p>
    <w:p w:rsidR="007E6A01" w:rsidRDefault="007E6A01" w:rsidP="00E5372E">
      <w:pPr>
        <w:pStyle w:val="Texto"/>
        <w:numPr>
          <w:ilvl w:val="0"/>
          <w:numId w:val="10"/>
        </w:numPr>
        <w:ind w:left="1985" w:hanging="425"/>
      </w:pPr>
      <w:r>
        <w:t>Utilizar estructuras de almacenamiento complejas como los “</w:t>
      </w:r>
      <w:proofErr w:type="spellStart"/>
      <w:r>
        <w:t>arrays</w:t>
      </w:r>
      <w:proofErr w:type="spellEnd"/>
      <w:r>
        <w:t>” para almacenar y recuperar datos durante la ejecución de un programa.</w:t>
      </w:r>
    </w:p>
    <w:p w:rsidR="007E6A01" w:rsidRDefault="007E6A01" w:rsidP="00E5372E">
      <w:pPr>
        <w:pStyle w:val="Texto"/>
        <w:numPr>
          <w:ilvl w:val="0"/>
          <w:numId w:val="10"/>
        </w:numPr>
        <w:ind w:left="1985" w:hanging="425"/>
      </w:pPr>
      <w:r>
        <w:t>Crear formularios web con los que recuperar información del usuario para su posterior tratamiento.</w:t>
      </w:r>
    </w:p>
    <w:p w:rsidR="007E6A01" w:rsidRDefault="007E6A01" w:rsidP="00E5372E">
      <w:pPr>
        <w:pStyle w:val="Texto"/>
        <w:numPr>
          <w:ilvl w:val="0"/>
          <w:numId w:val="10"/>
        </w:numPr>
        <w:ind w:left="1985" w:hanging="425"/>
      </w:pPr>
      <w:r>
        <w:t>Recuperar en el servidor la información introducida por el usuario en los formularios.</w:t>
      </w:r>
    </w:p>
    <w:p w:rsidR="007E6A01" w:rsidRDefault="007E6A01" w:rsidP="00E5372E">
      <w:pPr>
        <w:pStyle w:val="Texto"/>
        <w:numPr>
          <w:ilvl w:val="0"/>
          <w:numId w:val="10"/>
        </w:numPr>
        <w:ind w:left="1985" w:hanging="425"/>
      </w:pPr>
      <w:r>
        <w:t>Escribir aplicaciones Web que integren mecanismos de autentificación de usuarios.</w:t>
      </w:r>
    </w:p>
    <w:p w:rsidR="007E6A01" w:rsidRDefault="007E6A01" w:rsidP="00E5372E">
      <w:pPr>
        <w:pStyle w:val="Texto"/>
        <w:numPr>
          <w:ilvl w:val="0"/>
          <w:numId w:val="10"/>
        </w:numPr>
        <w:ind w:left="1985" w:hanging="425"/>
      </w:pPr>
      <w:r>
        <w:t>Crear aplicaciones que establezcan conexiones con bases de datos.</w:t>
      </w:r>
    </w:p>
    <w:p w:rsidR="003F68DD" w:rsidRDefault="003F68DD" w:rsidP="00E5372E">
      <w:pPr>
        <w:pStyle w:val="Texto"/>
        <w:numPr>
          <w:ilvl w:val="0"/>
          <w:numId w:val="10"/>
        </w:numPr>
        <w:ind w:left="1985" w:hanging="425"/>
      </w:pPr>
      <w:r>
        <w:t>Operaciones con bases de datos, Escritura, Lectura, Modificación, Borrado.</w:t>
      </w:r>
    </w:p>
    <w:p w:rsidR="003F68DD" w:rsidRDefault="003F68DD" w:rsidP="00E5372E">
      <w:pPr>
        <w:pStyle w:val="Texto"/>
        <w:numPr>
          <w:ilvl w:val="0"/>
          <w:numId w:val="10"/>
        </w:numPr>
        <w:ind w:left="1985" w:hanging="425"/>
      </w:pPr>
      <w:r>
        <w:t>Recuperar información de datos mediante base de datos cruzadas</w:t>
      </w:r>
    </w:p>
    <w:p w:rsidR="00E33605" w:rsidRDefault="00E5372E" w:rsidP="00E5372E">
      <w:pPr>
        <w:pStyle w:val="Texto"/>
        <w:numPr>
          <w:ilvl w:val="0"/>
          <w:numId w:val="10"/>
        </w:numPr>
        <w:ind w:left="1985" w:hanging="425"/>
      </w:pPr>
      <w:r>
        <w:t>Crear interfaces Web homogéneas definiendo y aplicando estilos.</w:t>
      </w:r>
    </w:p>
    <w:p w:rsidR="00EA04A7" w:rsidRDefault="00EA04A7" w:rsidP="00D27929">
      <w:pPr>
        <w:pStyle w:val="Texto"/>
      </w:pPr>
    </w:p>
    <w:p w:rsidR="00D27929" w:rsidRPr="00D658A9" w:rsidRDefault="00B8323F" w:rsidP="00661835">
      <w:pPr>
        <w:pStyle w:val="FOC2"/>
        <w:outlineLvl w:val="1"/>
      </w:pPr>
      <w:bookmarkStart w:id="7" w:name="_Toc353127504"/>
      <w:r>
        <w:t xml:space="preserve"> </w:t>
      </w:r>
      <w:bookmarkStart w:id="8" w:name="_Toc516908961"/>
      <w:r w:rsidR="00D27929" w:rsidRPr="00D658A9">
        <w:t>Recursos a utilizar: hardware y software</w:t>
      </w:r>
      <w:bookmarkEnd w:id="7"/>
      <w:bookmarkEnd w:id="8"/>
      <w:r w:rsidR="00D27929" w:rsidRPr="00D658A9">
        <w:t xml:space="preserve"> </w:t>
      </w:r>
    </w:p>
    <w:p w:rsidR="00D27929" w:rsidRDefault="00D27929" w:rsidP="00D27929">
      <w:pPr>
        <w:pStyle w:val="Texto"/>
      </w:pPr>
    </w:p>
    <w:p w:rsidR="00E5372E" w:rsidRDefault="00E5372E" w:rsidP="00E5372E">
      <w:pPr>
        <w:pStyle w:val="NormalWeb"/>
        <w:ind w:left="1560"/>
      </w:pPr>
      <w:r>
        <w:t>Para realizar esta tarea se necesitará:</w:t>
      </w:r>
    </w:p>
    <w:p w:rsidR="00E5372E" w:rsidRDefault="00E5372E" w:rsidP="00E5372E">
      <w:pPr>
        <w:pStyle w:val="NormalWeb"/>
        <w:ind w:left="1560"/>
      </w:pPr>
      <w:r>
        <w:t> </w:t>
      </w:r>
    </w:p>
    <w:p w:rsidR="00E5372E" w:rsidRDefault="00E5372E" w:rsidP="00E5372E">
      <w:pPr>
        <w:pStyle w:val="NormalWeb"/>
        <w:numPr>
          <w:ilvl w:val="0"/>
          <w:numId w:val="8"/>
        </w:numPr>
        <w:ind w:left="1560" w:firstLine="0"/>
      </w:pPr>
      <w:r>
        <w:t xml:space="preserve">Editor de </w:t>
      </w:r>
      <w:proofErr w:type="spellStart"/>
      <w:r>
        <w:t>html</w:t>
      </w:r>
      <w:proofErr w:type="spellEnd"/>
      <w:r>
        <w:t xml:space="preserve"> con soporte para </w:t>
      </w:r>
      <w:proofErr w:type="spellStart"/>
      <w:r>
        <w:t>JavaScript</w:t>
      </w:r>
      <w:proofErr w:type="spellEnd"/>
      <w:r>
        <w:t>, CSS, PHP,  o un Editor de texto.</w:t>
      </w:r>
    </w:p>
    <w:p w:rsidR="00E5372E" w:rsidRDefault="00E5372E" w:rsidP="00E5372E">
      <w:pPr>
        <w:pStyle w:val="NormalWeb"/>
        <w:numPr>
          <w:ilvl w:val="0"/>
          <w:numId w:val="8"/>
        </w:numPr>
        <w:ind w:left="1560" w:firstLine="0"/>
      </w:pPr>
      <w:r>
        <w:t>Servidor XAMPP o LAMPP</w:t>
      </w:r>
    </w:p>
    <w:p w:rsidR="00E5372E" w:rsidRDefault="00E5372E" w:rsidP="00E5372E">
      <w:pPr>
        <w:pStyle w:val="NormalWeb"/>
        <w:numPr>
          <w:ilvl w:val="0"/>
          <w:numId w:val="8"/>
        </w:numPr>
        <w:ind w:left="1560" w:firstLine="0"/>
      </w:pPr>
      <w:r>
        <w:t>Navegador web</w:t>
      </w:r>
    </w:p>
    <w:p w:rsidR="002E46EB" w:rsidRDefault="002E46EB" w:rsidP="002E46EB">
      <w:pPr>
        <w:pStyle w:val="Texto"/>
      </w:pPr>
    </w:p>
    <w:sectPr w:rsidR="002E46EB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402" w:rsidRDefault="008A1402">
      <w:pPr>
        <w:spacing w:after="0" w:line="240" w:lineRule="auto"/>
      </w:pPr>
      <w:r>
        <w:separator/>
      </w:r>
    </w:p>
  </w:endnote>
  <w:endnote w:type="continuationSeparator" w:id="0">
    <w:p w:rsidR="008A1402" w:rsidRDefault="008A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8E3A10" w:rsidRDefault="008E3A10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  <w:lang w:val="es-ES"/>
      </w:rPr>
    </w:pPr>
    <w:r w:rsidRPr="008E3A10"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  <w:lang w:val="es-ES"/>
      </w:rPr>
      <w:t>HIDALGO PEREZ JOSE IGNACIO 2º DAW</w:t>
    </w:r>
    <w:r w:rsidR="00703237" w:rsidRPr="008E3A10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  <w:lang w:val="es-ES"/>
      </w:rPr>
      <w:tab/>
      <w:t xml:space="preserve">PÁGINA </w:t>
    </w:r>
    <w:r w:rsidR="00223966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 w:rsidRPr="008E3A10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  <w:lang w:val="es-ES"/>
      </w:rPr>
      <w:instrText xml:space="preserve"> PAGE   \* MERGEFORMAT </w:instrText>
    </w:r>
    <w:r w:rsidR="00223966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FE1D8E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  <w:lang w:val="es-ES"/>
      </w:rPr>
      <w:t>3</w:t>
    </w:r>
    <w:r w:rsidR="00223966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402" w:rsidRDefault="008A1402">
      <w:pPr>
        <w:spacing w:after="0" w:line="240" w:lineRule="auto"/>
      </w:pPr>
      <w:r>
        <w:separator/>
      </w:r>
    </w:p>
  </w:footnote>
  <w:footnote w:type="continuationSeparator" w:id="0">
    <w:p w:rsidR="008A1402" w:rsidRDefault="008A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22396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</w:rPr>
    </w:pPr>
    <w:r w:rsidRPr="00223966">
      <w:rPr>
        <w:rFonts w:ascii="Calibri" w:hAnsi="Calibri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<v:textbox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 xml:space="preserve"> </w:t>
                </w: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</w:t>
                </w:r>
                <w:r w:rsidRPr="00912C96">
                  <w:rPr>
                    <w:rFonts w:ascii="Arial" w:hAnsi="Arial" w:cs="Arial"/>
                    <w:color w:val="939598"/>
                    <w:spacing w:val="-6"/>
                    <w:sz w:val="16"/>
                    <w:szCs w:val="16"/>
                    <w:u w:val="single" w:color="004990"/>
                  </w:rPr>
                  <w:t xml:space="preserve"> 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E9E"/>
    <w:multiLevelType w:val="multilevel"/>
    <w:tmpl w:val="3D5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B6F1A"/>
    <w:multiLevelType w:val="hybridMultilevel"/>
    <w:tmpl w:val="FC6C857E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">
    <w:nsid w:val="49E87FE8"/>
    <w:multiLevelType w:val="hybridMultilevel"/>
    <w:tmpl w:val="87542DBC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3">
    <w:nsid w:val="4B20497C"/>
    <w:multiLevelType w:val="hybridMultilevel"/>
    <w:tmpl w:val="D7E4FE0A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">
    <w:nsid w:val="5F162716"/>
    <w:multiLevelType w:val="hybridMultilevel"/>
    <w:tmpl w:val="66BC9F2C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5">
    <w:nsid w:val="5F9760AB"/>
    <w:multiLevelType w:val="hybridMultilevel"/>
    <w:tmpl w:val="D4AA1A48"/>
    <w:lvl w:ilvl="0" w:tplc="C1E86F68">
      <w:start w:val="1"/>
      <w:numFmt w:val="decimal"/>
      <w:pStyle w:val="Nivel2"/>
      <w:lvlText w:val="%1."/>
      <w:lvlJc w:val="left"/>
      <w:pPr>
        <w:ind w:left="945" w:hanging="360"/>
      </w:pPr>
    </w:lvl>
    <w:lvl w:ilvl="1" w:tplc="0C0A0019" w:tentative="1">
      <w:start w:val="1"/>
      <w:numFmt w:val="lowerLetter"/>
      <w:lvlText w:val="%2."/>
      <w:lvlJc w:val="left"/>
      <w:pPr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61205814"/>
    <w:multiLevelType w:val="hybridMultilevel"/>
    <w:tmpl w:val="5AB41E6E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7">
    <w:nsid w:val="68653EB6"/>
    <w:multiLevelType w:val="hybridMultilevel"/>
    <w:tmpl w:val="135891B6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68C63E14"/>
    <w:multiLevelType w:val="hybridMultilevel"/>
    <w:tmpl w:val="AEF6A404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9">
    <w:nsid w:val="76BE1C0E"/>
    <w:multiLevelType w:val="hybridMultilevel"/>
    <w:tmpl w:val="0E9259A4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0">
    <w:nsid w:val="7B287AED"/>
    <w:multiLevelType w:val="hybridMultilevel"/>
    <w:tmpl w:val="57D6402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0C3AFA"/>
    <w:rsid w:val="000D7C39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7CD5"/>
    <w:rsid w:val="001E4344"/>
    <w:rsid w:val="001E7775"/>
    <w:rsid w:val="001F3186"/>
    <w:rsid w:val="001F4ECE"/>
    <w:rsid w:val="00212163"/>
    <w:rsid w:val="00213094"/>
    <w:rsid w:val="00213850"/>
    <w:rsid w:val="00215C7A"/>
    <w:rsid w:val="00223966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61280"/>
    <w:rsid w:val="00370A9E"/>
    <w:rsid w:val="00371E08"/>
    <w:rsid w:val="0038789F"/>
    <w:rsid w:val="00390EEB"/>
    <w:rsid w:val="00395772"/>
    <w:rsid w:val="003B6CF5"/>
    <w:rsid w:val="003C47AF"/>
    <w:rsid w:val="003F68DD"/>
    <w:rsid w:val="004049DE"/>
    <w:rsid w:val="00424A45"/>
    <w:rsid w:val="00432816"/>
    <w:rsid w:val="004435AD"/>
    <w:rsid w:val="00444285"/>
    <w:rsid w:val="0047437A"/>
    <w:rsid w:val="00487705"/>
    <w:rsid w:val="00487AA5"/>
    <w:rsid w:val="004A3490"/>
    <w:rsid w:val="004A4366"/>
    <w:rsid w:val="004B32CF"/>
    <w:rsid w:val="004B7FF7"/>
    <w:rsid w:val="004E20E0"/>
    <w:rsid w:val="004E7D46"/>
    <w:rsid w:val="00544082"/>
    <w:rsid w:val="00564DF0"/>
    <w:rsid w:val="0059467D"/>
    <w:rsid w:val="005A2FF3"/>
    <w:rsid w:val="005C3CAA"/>
    <w:rsid w:val="005F5AEE"/>
    <w:rsid w:val="00642DE9"/>
    <w:rsid w:val="00661835"/>
    <w:rsid w:val="00663FED"/>
    <w:rsid w:val="006950F8"/>
    <w:rsid w:val="006A1AA8"/>
    <w:rsid w:val="006B2B07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B3855"/>
    <w:rsid w:val="007C1CAC"/>
    <w:rsid w:val="007E31BD"/>
    <w:rsid w:val="007E6A01"/>
    <w:rsid w:val="008038BA"/>
    <w:rsid w:val="008054A2"/>
    <w:rsid w:val="00810A01"/>
    <w:rsid w:val="008117E4"/>
    <w:rsid w:val="00813304"/>
    <w:rsid w:val="008174C7"/>
    <w:rsid w:val="00822481"/>
    <w:rsid w:val="008233F8"/>
    <w:rsid w:val="00837EB9"/>
    <w:rsid w:val="0084164E"/>
    <w:rsid w:val="00862BF5"/>
    <w:rsid w:val="00874120"/>
    <w:rsid w:val="00884768"/>
    <w:rsid w:val="00885FB2"/>
    <w:rsid w:val="008940EE"/>
    <w:rsid w:val="008A1402"/>
    <w:rsid w:val="008B7871"/>
    <w:rsid w:val="008E3A10"/>
    <w:rsid w:val="00904806"/>
    <w:rsid w:val="00911E7D"/>
    <w:rsid w:val="00912C96"/>
    <w:rsid w:val="00931B11"/>
    <w:rsid w:val="009330E1"/>
    <w:rsid w:val="009518C6"/>
    <w:rsid w:val="00955CC4"/>
    <w:rsid w:val="00956177"/>
    <w:rsid w:val="00961341"/>
    <w:rsid w:val="00963AAC"/>
    <w:rsid w:val="00974332"/>
    <w:rsid w:val="00977B80"/>
    <w:rsid w:val="009A3048"/>
    <w:rsid w:val="009B790D"/>
    <w:rsid w:val="009C5D3D"/>
    <w:rsid w:val="009C75E3"/>
    <w:rsid w:val="009D3FCE"/>
    <w:rsid w:val="009D5F01"/>
    <w:rsid w:val="009D6C7D"/>
    <w:rsid w:val="009E126E"/>
    <w:rsid w:val="009F15F7"/>
    <w:rsid w:val="00A0252F"/>
    <w:rsid w:val="00A079A6"/>
    <w:rsid w:val="00A133DB"/>
    <w:rsid w:val="00A257FB"/>
    <w:rsid w:val="00A43B89"/>
    <w:rsid w:val="00A50EBF"/>
    <w:rsid w:val="00A55F61"/>
    <w:rsid w:val="00A9794F"/>
    <w:rsid w:val="00AC00D2"/>
    <w:rsid w:val="00AD4A57"/>
    <w:rsid w:val="00AD4E89"/>
    <w:rsid w:val="00AD7814"/>
    <w:rsid w:val="00AE1E16"/>
    <w:rsid w:val="00B25E97"/>
    <w:rsid w:val="00B44431"/>
    <w:rsid w:val="00B802A8"/>
    <w:rsid w:val="00B80602"/>
    <w:rsid w:val="00B8323F"/>
    <w:rsid w:val="00B84CF6"/>
    <w:rsid w:val="00B866F4"/>
    <w:rsid w:val="00B873C6"/>
    <w:rsid w:val="00B9501C"/>
    <w:rsid w:val="00B9760A"/>
    <w:rsid w:val="00BA3F94"/>
    <w:rsid w:val="00BC26F3"/>
    <w:rsid w:val="00BC4395"/>
    <w:rsid w:val="00BC4479"/>
    <w:rsid w:val="00BE44AE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D2F51"/>
    <w:rsid w:val="00CF4504"/>
    <w:rsid w:val="00D0144D"/>
    <w:rsid w:val="00D14453"/>
    <w:rsid w:val="00D14EA2"/>
    <w:rsid w:val="00D17F0E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B5390"/>
    <w:rsid w:val="00DC14BB"/>
    <w:rsid w:val="00DC7E8F"/>
    <w:rsid w:val="00DD6B04"/>
    <w:rsid w:val="00E07439"/>
    <w:rsid w:val="00E1556B"/>
    <w:rsid w:val="00E161E5"/>
    <w:rsid w:val="00E2056B"/>
    <w:rsid w:val="00E248F8"/>
    <w:rsid w:val="00E33605"/>
    <w:rsid w:val="00E52C9F"/>
    <w:rsid w:val="00E5372E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8D5"/>
    <w:rsid w:val="00FB49F9"/>
    <w:rsid w:val="00FC5720"/>
    <w:rsid w:val="00FD7890"/>
    <w:rsid w:val="00FE1D8E"/>
    <w:rsid w:val="00FE3794"/>
    <w:rsid w:val="00FF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10"/>
  </w:style>
  <w:style w:type="paragraph" w:styleId="Ttulo1">
    <w:name w:val="heading 1"/>
    <w:basedOn w:val="Normal"/>
    <w:next w:val="Normal"/>
    <w:link w:val="Ttulo1Car"/>
    <w:uiPriority w:val="9"/>
    <w:qFormat/>
    <w:rsid w:val="008E3A1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A1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A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A1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A1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A1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A1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A1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A1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8E3A1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8E3A1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8E3A10"/>
    <w:rPr>
      <w:smallCaps/>
      <w:spacing w:val="5"/>
      <w:sz w:val="24"/>
      <w:szCs w:val="24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8E3A10"/>
    <w:pPr>
      <w:widowControl w:val="0"/>
      <w:autoSpaceDE w:val="0"/>
      <w:autoSpaceDN w:val="0"/>
      <w:adjustRightInd w:val="0"/>
      <w:spacing w:after="0" w:line="451" w:lineRule="exact"/>
      <w:ind w:left="137" w:right="-20"/>
    </w:pPr>
    <w:rPr>
      <w:rFonts w:ascii="Arial" w:hAnsi="Arial" w:cs="Arial"/>
      <w:b/>
      <w:bCs/>
      <w:color w:val="004990"/>
      <w:position w:val="-1"/>
      <w:sz w:val="52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8E3A10"/>
    <w:pPr>
      <w:widowControl w:val="0"/>
      <w:numPr>
        <w:numId w:val="11"/>
      </w:numPr>
      <w:autoSpaceDE w:val="0"/>
      <w:autoSpaceDN w:val="0"/>
      <w:adjustRightInd w:val="0"/>
      <w:spacing w:before="21" w:after="0" w:line="338" w:lineRule="exact"/>
      <w:ind w:right="-20"/>
    </w:pPr>
    <w:rPr>
      <w:rFonts w:ascii="Arial" w:hAnsi="Arial" w:cs="Arial"/>
      <w:b/>
      <w:bCs/>
      <w:color w:val="004990"/>
      <w:position w:val="-1"/>
      <w:sz w:val="40"/>
      <w:szCs w:val="30"/>
    </w:rPr>
  </w:style>
  <w:style w:type="character" w:customStyle="1" w:styleId="Nivel1Car">
    <w:name w:val="Nivel 1 Car"/>
    <w:basedOn w:val="Fuentedeprrafopredeter"/>
    <w:link w:val="Nivel1"/>
    <w:locked/>
    <w:rsid w:val="008E3A10"/>
    <w:rPr>
      <w:rFonts w:ascii="Arial" w:hAnsi="Arial" w:cs="Arial"/>
      <w:b/>
      <w:bCs/>
      <w:color w:val="004990"/>
      <w:position w:val="-1"/>
      <w:sz w:val="52"/>
      <w:szCs w:val="40"/>
    </w:rPr>
  </w:style>
  <w:style w:type="paragraph" w:customStyle="1" w:styleId="Nivel3">
    <w:name w:val="Nivel 3"/>
    <w:basedOn w:val="Normal"/>
    <w:link w:val="Nivel3Car"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8E3A10"/>
    <w:rPr>
      <w:rFonts w:ascii="Arial" w:hAnsi="Arial" w:cs="Arial"/>
      <w:b/>
      <w:bCs/>
      <w:color w:val="004990"/>
      <w:position w:val="-1"/>
      <w:sz w:val="4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</w:pPr>
    <w:rPr>
      <w:rFonts w:ascii="Arial" w:hAnsi="Arial" w:cs="Arial"/>
      <w:color w:val="231F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color w:val="4F81BD"/>
    </w:rPr>
  </w:style>
  <w:style w:type="paragraph" w:customStyle="1" w:styleId="NegritasTareas">
    <w:name w:val="Negritas Tareas"/>
    <w:basedOn w:val="Texto"/>
    <w:link w:val="NegritasTareasCar"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8E3A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</w:pPr>
    <w:rPr>
      <w:rFonts w:ascii="Times New Roman" w:hAnsi="Times New Roman"/>
      <w:b/>
      <w:bCs/>
      <w:color w:val="25408F"/>
      <w:spacing w:val="-6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E537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A1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A10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A10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A10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A10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A10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E3A10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E3A1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E3A1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A1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E3A1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8E3A10"/>
    <w:rPr>
      <w:b/>
      <w:color w:val="C0504D" w:themeColor="accent2"/>
    </w:rPr>
  </w:style>
  <w:style w:type="character" w:styleId="nfasis">
    <w:name w:val="Emphasis"/>
    <w:uiPriority w:val="20"/>
    <w:qFormat/>
    <w:rsid w:val="008E3A1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8E3A1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3A10"/>
  </w:style>
  <w:style w:type="paragraph" w:styleId="Prrafodelista">
    <w:name w:val="List Paragraph"/>
    <w:basedOn w:val="Normal"/>
    <w:uiPriority w:val="34"/>
    <w:qFormat/>
    <w:rsid w:val="008E3A1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E3A1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8E3A10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A1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A10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8E3A10"/>
    <w:rPr>
      <w:i/>
    </w:rPr>
  </w:style>
  <w:style w:type="character" w:styleId="nfasisintenso">
    <w:name w:val="Intense Emphasis"/>
    <w:uiPriority w:val="21"/>
    <w:qFormat/>
    <w:rsid w:val="008E3A10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8E3A10"/>
    <w:rPr>
      <w:b/>
    </w:rPr>
  </w:style>
  <w:style w:type="character" w:styleId="Referenciaintensa">
    <w:name w:val="Intense Reference"/>
    <w:uiPriority w:val="32"/>
    <w:qFormat/>
    <w:rsid w:val="008E3A1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8E3A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FOC1">
    <w:name w:val="FOC 1"/>
    <w:basedOn w:val="Nivel1"/>
    <w:link w:val="FOC1Car"/>
    <w:qFormat/>
    <w:rsid w:val="008E3A10"/>
  </w:style>
  <w:style w:type="paragraph" w:customStyle="1" w:styleId="FOC2">
    <w:name w:val="FOC 2"/>
    <w:basedOn w:val="Nivel2"/>
    <w:link w:val="FOC2Car"/>
    <w:qFormat/>
    <w:rsid w:val="008E3A10"/>
  </w:style>
  <w:style w:type="character" w:customStyle="1" w:styleId="FOC1Car">
    <w:name w:val="FOC 1 Car"/>
    <w:basedOn w:val="Nivel1Car"/>
    <w:link w:val="FOC1"/>
    <w:rsid w:val="008E3A10"/>
  </w:style>
  <w:style w:type="character" w:customStyle="1" w:styleId="FOC2Car">
    <w:name w:val="FOC 2 Car"/>
    <w:basedOn w:val="Nivel2Car"/>
    <w:link w:val="FOC2"/>
    <w:rsid w:val="008E3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9F01-96F2-45DE-A01F-DD7AF247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129</TotalTime>
  <Pages>5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HP</cp:lastModifiedBy>
  <cp:revision>8</cp:revision>
  <cp:lastPrinted>2016-02-09T16:19:00Z</cp:lastPrinted>
  <dcterms:created xsi:type="dcterms:W3CDTF">2018-06-11T13:21:00Z</dcterms:created>
  <dcterms:modified xsi:type="dcterms:W3CDTF">2018-06-16T08:48:00Z</dcterms:modified>
</cp:coreProperties>
</file>